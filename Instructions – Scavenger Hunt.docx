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6CA61" w14:textId="77777777" w:rsidR="00AD07C0" w:rsidRPr="006B241E" w:rsidRDefault="006B241E">
      <w:pPr>
        <w:pStyle w:val="Heading1"/>
        <w:rPr>
          <w:sz w:val="32"/>
        </w:rPr>
      </w:pPr>
      <w:r w:rsidRPr="006B241E">
        <w:rPr>
          <w:sz w:val="32"/>
        </w:rPr>
        <w:t>Instructions – Scavenger Hunt</w:t>
      </w:r>
    </w:p>
    <w:p w14:paraId="6E9EECF0" w14:textId="77777777" w:rsidR="00AD07C0" w:rsidRPr="006B241E" w:rsidRDefault="006B241E" w:rsidP="006B241E">
      <w:pPr>
        <w:pStyle w:val="ListBullet"/>
        <w:rPr>
          <w:sz w:val="24"/>
        </w:rPr>
      </w:pPr>
      <w:r w:rsidRPr="006B241E">
        <w:rPr>
          <w:sz w:val="24"/>
        </w:rPr>
        <w:t>On the main page click on ‘Get Started’ and you will see a dialogue box that says ‘Please enter you name’.</w:t>
      </w:r>
    </w:p>
    <w:p w14:paraId="61F49D36" w14:textId="77777777" w:rsidR="006B241E" w:rsidRPr="006B241E" w:rsidRDefault="006B241E" w:rsidP="006B241E">
      <w:pPr>
        <w:pStyle w:val="ListBullet"/>
        <w:rPr>
          <w:sz w:val="24"/>
        </w:rPr>
      </w:pPr>
      <w:r w:rsidRPr="006B241E">
        <w:rPr>
          <w:sz w:val="24"/>
        </w:rPr>
        <w:t>In the Dialogue box, enter your user ID that has been provided to you.</w:t>
      </w:r>
    </w:p>
    <w:p w14:paraId="003FFB5C" w14:textId="77777777" w:rsidR="006B241E" w:rsidRPr="006B241E" w:rsidRDefault="006B241E" w:rsidP="006B241E">
      <w:pPr>
        <w:pStyle w:val="ListBullet"/>
        <w:rPr>
          <w:sz w:val="24"/>
        </w:rPr>
      </w:pPr>
      <w:r w:rsidRPr="006B241E">
        <w:rPr>
          <w:sz w:val="24"/>
        </w:rPr>
        <w:t>This will take you to a map with several markers on it.</w:t>
      </w:r>
    </w:p>
    <w:p w14:paraId="319AAAA0" w14:textId="77777777" w:rsidR="006B241E" w:rsidRPr="006B241E" w:rsidRDefault="006B241E" w:rsidP="006B241E">
      <w:pPr>
        <w:pStyle w:val="ListBullet"/>
        <w:rPr>
          <w:sz w:val="24"/>
        </w:rPr>
      </w:pPr>
      <w:r w:rsidRPr="006B241E">
        <w:rPr>
          <w:sz w:val="24"/>
        </w:rPr>
        <w:t>You can zoom in and zoom out the map as well as know the names of markers by hovering your over them.</w:t>
      </w:r>
    </w:p>
    <w:p w14:paraId="15908A6E" w14:textId="77777777" w:rsidR="006B241E" w:rsidRPr="006B241E" w:rsidRDefault="006B241E" w:rsidP="006B241E">
      <w:pPr>
        <w:pStyle w:val="ListBullet"/>
        <w:rPr>
          <w:sz w:val="24"/>
        </w:rPr>
      </w:pPr>
      <w:r w:rsidRPr="006B241E">
        <w:rPr>
          <w:sz w:val="24"/>
        </w:rPr>
        <w:t>On the map, there will be a bouncing marker that says ‘Click me to start’.</w:t>
      </w:r>
    </w:p>
    <w:p w14:paraId="651B58B4" w14:textId="77777777" w:rsidR="006B241E" w:rsidRPr="006B241E" w:rsidRDefault="006B241E" w:rsidP="006B241E">
      <w:pPr>
        <w:pStyle w:val="ListBullet"/>
        <w:rPr>
          <w:sz w:val="24"/>
        </w:rPr>
      </w:pPr>
      <w:r w:rsidRPr="006B241E">
        <w:rPr>
          <w:sz w:val="24"/>
        </w:rPr>
        <w:t>Click on the bouncing marker to receive your first question.</w:t>
      </w:r>
    </w:p>
    <w:p w14:paraId="6526DAD0" w14:textId="77777777" w:rsidR="006B241E" w:rsidRPr="006B241E" w:rsidRDefault="006B241E" w:rsidP="006B241E">
      <w:pPr>
        <w:pStyle w:val="ListBullet"/>
        <w:rPr>
          <w:sz w:val="24"/>
        </w:rPr>
      </w:pPr>
      <w:r w:rsidRPr="006B241E">
        <w:rPr>
          <w:sz w:val="24"/>
        </w:rPr>
        <w:t>Answer it to get the clue for the next marker.</w:t>
      </w:r>
    </w:p>
    <w:p w14:paraId="1EA54D35" w14:textId="77777777" w:rsidR="006B241E" w:rsidRPr="006B241E" w:rsidRDefault="00500890" w:rsidP="006B241E">
      <w:pPr>
        <w:pStyle w:val="ListBullet"/>
        <w:rPr>
          <w:sz w:val="24"/>
        </w:rPr>
      </w:pPr>
      <w:r>
        <w:rPr>
          <w:sz w:val="24"/>
        </w:rPr>
        <w:t>The clue will hint you to</w:t>
      </w:r>
      <w:r w:rsidR="006B241E" w:rsidRPr="006B241E">
        <w:rPr>
          <w:sz w:val="24"/>
        </w:rPr>
        <w:t xml:space="preserve"> one of the markers present on the map.</w:t>
      </w:r>
    </w:p>
    <w:p w14:paraId="468FB675" w14:textId="77777777" w:rsidR="006B241E" w:rsidRPr="006B241E" w:rsidRDefault="006B241E" w:rsidP="006B241E">
      <w:pPr>
        <w:pStyle w:val="ListBullet"/>
        <w:rPr>
          <w:sz w:val="24"/>
        </w:rPr>
      </w:pPr>
      <w:r w:rsidRPr="006B241E">
        <w:rPr>
          <w:sz w:val="24"/>
        </w:rPr>
        <w:t xml:space="preserve"> To get the correct marker, click on them.</w:t>
      </w:r>
    </w:p>
    <w:p w14:paraId="125775EE" w14:textId="77777777" w:rsidR="006B241E" w:rsidRPr="006B241E" w:rsidRDefault="006B241E" w:rsidP="006B241E">
      <w:pPr>
        <w:pStyle w:val="ListBullet"/>
        <w:rPr>
          <w:sz w:val="24"/>
        </w:rPr>
      </w:pPr>
      <w:r w:rsidRPr="006B241E">
        <w:rPr>
          <w:sz w:val="24"/>
        </w:rPr>
        <w:t>If you’ve clicked on the right marker, it will start bouncing.</w:t>
      </w:r>
    </w:p>
    <w:p w14:paraId="4053F39E" w14:textId="77777777" w:rsidR="006B241E" w:rsidRPr="006B241E" w:rsidRDefault="006B241E" w:rsidP="006B241E">
      <w:pPr>
        <w:pStyle w:val="ListBullet"/>
        <w:rPr>
          <w:sz w:val="24"/>
        </w:rPr>
      </w:pPr>
      <w:r w:rsidRPr="006B241E">
        <w:rPr>
          <w:sz w:val="24"/>
        </w:rPr>
        <w:t>Click on it to get another question.</w:t>
      </w:r>
    </w:p>
    <w:p w14:paraId="6FB5CB2A" w14:textId="77777777" w:rsidR="006B241E" w:rsidRPr="006B241E" w:rsidRDefault="006B241E" w:rsidP="006B241E">
      <w:pPr>
        <w:pStyle w:val="ListBullet"/>
        <w:rPr>
          <w:sz w:val="24"/>
        </w:rPr>
      </w:pPr>
      <w:r w:rsidRPr="006B241E">
        <w:rPr>
          <w:sz w:val="24"/>
        </w:rPr>
        <w:t>Repeat the process till the game ends.</w:t>
      </w:r>
    </w:p>
    <w:p w14:paraId="2C3FF123" w14:textId="77777777" w:rsidR="006B241E" w:rsidRPr="006B241E" w:rsidRDefault="006B241E" w:rsidP="006B241E">
      <w:pPr>
        <w:pStyle w:val="ListBullet"/>
        <w:rPr>
          <w:sz w:val="24"/>
        </w:rPr>
      </w:pPr>
      <w:r w:rsidRPr="006B241E">
        <w:rPr>
          <w:sz w:val="24"/>
        </w:rPr>
        <w:t>Once the game ends, it will display the amount of time you took to finish it.</w:t>
      </w:r>
    </w:p>
    <w:p w14:paraId="2C128E54" w14:textId="77777777" w:rsidR="006B241E" w:rsidRPr="006B241E" w:rsidRDefault="006B241E" w:rsidP="006B241E">
      <w:pPr>
        <w:pStyle w:val="ListBullet"/>
        <w:rPr>
          <w:sz w:val="24"/>
        </w:rPr>
      </w:pPr>
      <w:r w:rsidRPr="006B241E">
        <w:rPr>
          <w:sz w:val="24"/>
        </w:rPr>
        <w:t>The person who takes the least time to finish the game, wins it.</w:t>
      </w:r>
    </w:p>
    <w:p w14:paraId="5EEAF259" w14:textId="77777777" w:rsidR="006B241E" w:rsidRPr="006B241E" w:rsidRDefault="006B241E" w:rsidP="006B241E">
      <w:pPr>
        <w:pStyle w:val="ListBullet"/>
        <w:numPr>
          <w:ilvl w:val="0"/>
          <w:numId w:val="0"/>
        </w:numPr>
        <w:ind w:left="432" w:hanging="432"/>
        <w:rPr>
          <w:sz w:val="24"/>
        </w:rPr>
      </w:pPr>
    </w:p>
    <w:p w14:paraId="76602542" w14:textId="77777777" w:rsidR="006B241E" w:rsidRPr="006B241E" w:rsidRDefault="006B241E" w:rsidP="006B241E">
      <w:pPr>
        <w:pStyle w:val="ListBullet"/>
        <w:numPr>
          <w:ilvl w:val="0"/>
          <w:numId w:val="0"/>
        </w:numPr>
        <w:ind w:left="432" w:hanging="432"/>
        <w:rPr>
          <w:rFonts w:asciiTheme="majorHAnsi" w:hAnsiTheme="majorHAnsi"/>
          <w:color w:val="731C3F" w:themeColor="accent1"/>
          <w:sz w:val="32"/>
        </w:rPr>
      </w:pPr>
      <w:r w:rsidRPr="006B241E">
        <w:rPr>
          <w:rFonts w:asciiTheme="majorHAnsi" w:hAnsiTheme="majorHAnsi"/>
          <w:color w:val="731C3F" w:themeColor="accent1"/>
          <w:sz w:val="32"/>
        </w:rPr>
        <w:t>Important Point to remember:</w:t>
      </w:r>
    </w:p>
    <w:p w14:paraId="61824884" w14:textId="77777777" w:rsidR="006B241E" w:rsidRPr="006B241E" w:rsidRDefault="006B241E" w:rsidP="006B241E">
      <w:pPr>
        <w:pStyle w:val="ListBullet"/>
        <w:rPr>
          <w:sz w:val="24"/>
        </w:rPr>
      </w:pPr>
      <w:r w:rsidRPr="006B241E">
        <w:rPr>
          <w:sz w:val="24"/>
        </w:rPr>
        <w:t>If you refresh the page, the game will start again but the timer doesn’t reset. So you might end up taking more time then others. Thus, you might want to avoid refresh or F5.</w:t>
      </w:r>
    </w:p>
    <w:p w14:paraId="5E24CD63" w14:textId="77777777" w:rsidR="006B241E" w:rsidRPr="006B241E" w:rsidRDefault="006B241E" w:rsidP="006B241E">
      <w:pPr>
        <w:pStyle w:val="ListBullet"/>
        <w:rPr>
          <w:sz w:val="24"/>
        </w:rPr>
      </w:pPr>
      <w:r w:rsidRPr="006B241E">
        <w:rPr>
          <w:sz w:val="24"/>
        </w:rPr>
        <w:t xml:space="preserve"> If you enter anything other than your user ID in the dialogue box that asks your name, then you will be able to play the game but your time would not be recorded. </w:t>
      </w:r>
      <w:bookmarkStart w:id="0" w:name="_GoBack"/>
      <w:bookmarkEnd w:id="0"/>
      <w:r w:rsidRPr="006B241E">
        <w:rPr>
          <w:sz w:val="24"/>
        </w:rPr>
        <w:t>Thus, you would not be able to win the game.</w:t>
      </w:r>
    </w:p>
    <w:p w14:paraId="44E83C36" w14:textId="77777777" w:rsidR="006B241E" w:rsidRPr="006B241E" w:rsidRDefault="006B241E" w:rsidP="006B241E">
      <w:pPr>
        <w:pStyle w:val="ListBullet"/>
        <w:rPr>
          <w:sz w:val="24"/>
        </w:rPr>
      </w:pPr>
      <w:r w:rsidRPr="006B241E">
        <w:rPr>
          <w:sz w:val="24"/>
        </w:rPr>
        <w:t>Zoom in and Zoom out the map according to your convenience.</w:t>
      </w:r>
    </w:p>
    <w:p w14:paraId="1C5AB704" w14:textId="77777777" w:rsidR="006B241E" w:rsidRPr="006B241E" w:rsidRDefault="006B241E" w:rsidP="006B241E">
      <w:pPr>
        <w:pStyle w:val="ListBullet"/>
        <w:numPr>
          <w:ilvl w:val="0"/>
          <w:numId w:val="0"/>
        </w:numPr>
        <w:ind w:left="432" w:hanging="432"/>
        <w:rPr>
          <w:sz w:val="24"/>
        </w:rPr>
      </w:pPr>
    </w:p>
    <w:p w14:paraId="5F2BCE4C" w14:textId="77777777" w:rsidR="006B241E" w:rsidRPr="006B241E" w:rsidRDefault="006B241E" w:rsidP="006B241E">
      <w:pPr>
        <w:pStyle w:val="ListBullet"/>
        <w:numPr>
          <w:ilvl w:val="0"/>
          <w:numId w:val="0"/>
        </w:numPr>
        <w:ind w:left="432" w:hanging="432"/>
        <w:rPr>
          <w:color w:val="731C3F" w:themeColor="accent1"/>
          <w:sz w:val="28"/>
        </w:rPr>
      </w:pPr>
      <w:r w:rsidRPr="006B241E">
        <w:rPr>
          <w:color w:val="731C3F" w:themeColor="accent1"/>
          <w:sz w:val="28"/>
        </w:rPr>
        <w:t>Good Luck!</w:t>
      </w:r>
    </w:p>
    <w:sectPr w:rsidR="006B241E" w:rsidRPr="006B241E">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C92B6" w14:textId="77777777" w:rsidR="00666D63" w:rsidRDefault="00666D63">
      <w:r>
        <w:separator/>
      </w:r>
    </w:p>
    <w:p w14:paraId="60D5447B" w14:textId="77777777" w:rsidR="00666D63" w:rsidRDefault="00666D63"/>
  </w:endnote>
  <w:endnote w:type="continuationSeparator" w:id="0">
    <w:p w14:paraId="5155CC88" w14:textId="77777777" w:rsidR="00666D63" w:rsidRDefault="00666D63">
      <w:r>
        <w:continuationSeparator/>
      </w:r>
    </w:p>
    <w:p w14:paraId="63945D3D" w14:textId="77777777" w:rsidR="00666D63" w:rsidRDefault="00666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7A8E09F" w14:textId="77777777" w:rsidR="00AD07C0" w:rsidRDefault="00666D63">
        <w:pPr>
          <w:pStyle w:val="Footer"/>
        </w:pPr>
        <w:r>
          <w:fldChar w:fldCharType="begin"/>
        </w:r>
        <w:r>
          <w:instrText xml:space="preserve"> PAGE   \* MERGEFORMAT </w:instrText>
        </w:r>
        <w:r>
          <w:fldChar w:fldCharType="separate"/>
        </w:r>
        <w:r w:rsidR="006B241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B3767" w14:textId="77777777" w:rsidR="00666D63" w:rsidRDefault="00666D63">
      <w:r>
        <w:separator/>
      </w:r>
    </w:p>
    <w:p w14:paraId="22593D5E" w14:textId="77777777" w:rsidR="00666D63" w:rsidRDefault="00666D63"/>
  </w:footnote>
  <w:footnote w:type="continuationSeparator" w:id="0">
    <w:p w14:paraId="4B3FD0C1" w14:textId="77777777" w:rsidR="00666D63" w:rsidRDefault="00666D63">
      <w:r>
        <w:continuationSeparator/>
      </w:r>
    </w:p>
    <w:p w14:paraId="6A384E3C" w14:textId="77777777" w:rsidR="00666D63" w:rsidRDefault="00666D6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5009D"/>
    <w:multiLevelType w:val="hybridMultilevel"/>
    <w:tmpl w:val="8D62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1E"/>
    <w:rsid w:val="00500890"/>
    <w:rsid w:val="00666D63"/>
    <w:rsid w:val="006B241E"/>
    <w:rsid w:val="00AD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48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ona/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B8"/>
    <w:rsid w:val="00C9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05C76CC6B1246853B4FA7CA4531E2">
    <w:name w:val="A1305C76CC6B1246853B4FA7CA4531E2"/>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9B616733A9DEE54C90499F44B26B2C32">
    <w:name w:val="9B616733A9DEE54C90499F44B26B2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22</TotalTime>
  <Pages>1</Pages>
  <Words>212</Words>
  <Characters>1213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T</dc:creator>
  <cp:keywords/>
  <dc:description/>
  <cp:lastModifiedBy>Abhi T</cp:lastModifiedBy>
  <cp:revision>1</cp:revision>
  <dcterms:created xsi:type="dcterms:W3CDTF">2016-06-21T04:04:00Z</dcterms:created>
  <dcterms:modified xsi:type="dcterms:W3CDTF">2016-06-21T04:26:00Z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